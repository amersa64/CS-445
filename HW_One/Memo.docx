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40" w:rsidRPr="00C3526E" w:rsidRDefault="000E7A8E" w:rsidP="00785540">
      <w:pPr>
        <w:pStyle w:val="CompanyName"/>
      </w:pPr>
      <w:r>
        <w:t>CS 445</w:t>
      </w:r>
    </w:p>
    <w:sdt>
      <w:sdtPr>
        <w:alias w:val="Memo title:"/>
        <w:tag w:val="Memo tilte:"/>
        <w:id w:val="-164170097"/>
        <w:placeholder>
          <w:docPart w:val="8BD55056C7AB43B1A976DA3C055CB311"/>
        </w:placeholder>
        <w:temporary/>
        <w:showingPlcHdr/>
        <w15:appearance w15:val="hidden"/>
      </w:sdtPr>
      <w:sdtEndPr/>
      <w:sdtContent>
        <w:p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:rsidTr="0061769E">
        <w:sdt>
          <w:sdtPr>
            <w:alias w:val="To:"/>
            <w:tag w:val="To:"/>
            <w:id w:val="1015413264"/>
            <w:placeholder>
              <w:docPart w:val="D43FA3FDA1BB440582EB52A64640E6E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7603" w:type="dxa"/>
          </w:tcPr>
          <w:p w:rsidR="00785540" w:rsidRPr="00FB2B58" w:rsidRDefault="000E7A8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</w:t>
            </w:r>
            <w:r w:rsidRPr="000E7A8E">
              <w:t xml:space="preserve"> </w:t>
            </w:r>
            <w:proofErr w:type="spellStart"/>
            <w:r w:rsidRPr="000E7A8E">
              <w:t>Bistriceanu</w:t>
            </w:r>
            <w:proofErr w:type="spellEnd"/>
          </w:p>
        </w:tc>
      </w:tr>
      <w:tr w:rsidR="00785540" w:rsidTr="0061769E">
        <w:sdt>
          <w:sdtPr>
            <w:alias w:val="From:"/>
            <w:tag w:val="From:"/>
            <w:id w:val="21141888"/>
            <w:placeholder>
              <w:docPart w:val="73C42611E02A440882A27D6BE9A3032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7603" w:type="dxa"/>
          </w:tcPr>
          <w:p w:rsidR="00EB38E6" w:rsidRPr="00FB2B58" w:rsidRDefault="000E7A8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 Alsabbagh</w:t>
            </w:r>
          </w:p>
        </w:tc>
      </w:tr>
      <w:tr w:rsidR="00785540" w:rsidTr="0061769E">
        <w:sdt>
          <w:sdtPr>
            <w:alias w:val="cc:"/>
            <w:tag w:val="cc:"/>
            <w:id w:val="1474175770"/>
            <w:placeholder>
              <w:docPart w:val="2703DB71D9C94F698BBE5CF3F87E880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cc:</w:t>
                </w:r>
              </w:p>
            </w:tc>
          </w:sdtContent>
        </w:sdt>
        <w:tc>
          <w:tcPr>
            <w:tcW w:w="7603" w:type="dxa"/>
          </w:tcPr>
          <w:p w:rsidR="00785540" w:rsidRPr="00FB2B58" w:rsidRDefault="000E7A8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</w:tr>
      <w:tr w:rsidR="00785540" w:rsidTr="0061769E">
        <w:sdt>
          <w:sdtPr>
            <w:alias w:val="Date:"/>
            <w:tag w:val="Date:"/>
            <w:id w:val="-2052519928"/>
            <w:placeholder>
              <w:docPart w:val="002FBE5D1FC14005943A1E7963CB511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7603" w:type="dxa"/>
          </w:tcPr>
          <w:p w:rsidR="00785540" w:rsidRPr="00FB2B58" w:rsidRDefault="000E7A8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9/12/2017</w:t>
            </w:r>
          </w:p>
        </w:tc>
      </w:tr>
      <w:tr w:rsidR="00785540" w:rsidTr="0061769E">
        <w:sdt>
          <w:sdtPr>
            <w:alias w:val="Re:"/>
            <w:tag w:val="Re:"/>
            <w:id w:val="-1435443775"/>
            <w:placeholder>
              <w:docPart w:val="0CB87DC6FD584F608F4F831665A70BC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Mar>
                  <w:left w:w="0" w:type="dxa"/>
                  <w:bottom w:w="288" w:type="dxa"/>
                  <w:right w:w="0" w:type="dxa"/>
                </w:tcMar>
              </w:tcPr>
              <w:p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7603" w:type="dxa"/>
            <w:tcMar>
              <w:left w:w="0" w:type="dxa"/>
              <w:bottom w:w="288" w:type="dxa"/>
              <w:right w:w="0" w:type="dxa"/>
            </w:tcMar>
          </w:tcPr>
          <w:p w:rsidR="00785540" w:rsidRPr="00FB2B58" w:rsidRDefault="000E7A8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HW1</w:t>
            </w:r>
          </w:p>
        </w:tc>
      </w:tr>
    </w:tbl>
    <w:p w:rsidR="00933B8F" w:rsidRDefault="000E7A8E" w:rsidP="000E7A8E">
      <w:r>
        <w:t xml:space="preserve">This assignment wasn’t particularly difficult. It was very straight forward as it was just a refresher on basic java concept such as inheritance, interfaces, abstract classes etc... The only tricky part I would say that in the API it didn’t mention having a field to keep track of the last “thing” a creature ate so I just had to add that. Also, I was a little confused and mixed up between the Junit testing and our file </w:t>
      </w:r>
      <w:proofErr w:type="spellStart"/>
      <w:r>
        <w:t>testCreature</w:t>
      </w:r>
      <w:proofErr w:type="spellEnd"/>
      <w:r>
        <w:t xml:space="preserve">. They just seemed to have a lot of overlap. Since, it was required from us I put them in spate files but if I had the choice, I would break </w:t>
      </w:r>
      <w:proofErr w:type="spellStart"/>
      <w:r>
        <w:t>testCreature</w:t>
      </w:r>
      <w:proofErr w:type="spellEnd"/>
      <w:r>
        <w:t xml:space="preserve"> into a set of Junit tests. Otherwise, I had no issues at all.</w:t>
      </w:r>
    </w:p>
    <w:p w:rsidR="000E7A8E" w:rsidRDefault="000E7A8E" w:rsidP="000E7A8E">
      <w:r>
        <w:t>I have completed the assignment so it is a full submission. There is a table below showing code coverage for all my classes and all Junit tests</w:t>
      </w:r>
    </w:p>
    <w:p w:rsidR="00D37904" w:rsidRDefault="00D37904" w:rsidP="000E7A8E">
      <w:r>
        <w:br/>
      </w:r>
    </w:p>
    <w:p w:rsidR="00D37904" w:rsidRDefault="00D37904">
      <w:r>
        <w:br w:type="page"/>
      </w:r>
    </w:p>
    <w:p w:rsidR="000E7A8E" w:rsidRDefault="000E7A8E" w:rsidP="000E7A8E">
      <w:r>
        <w:lastRenderedPageBreak/>
        <w:t>Class</w:t>
      </w:r>
      <w:r>
        <w:tab/>
      </w:r>
      <w:r>
        <w:tab/>
      </w:r>
      <w:proofErr w:type="spellStart"/>
      <w:r>
        <w:t>Class</w:t>
      </w:r>
      <w:proofErr w:type="spellEnd"/>
      <w:r>
        <w:t xml:space="preserve"> %</w:t>
      </w:r>
      <w:r>
        <w:tab/>
        <w:t>method %</w:t>
      </w:r>
      <w:r>
        <w:tab/>
        <w:t>line%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137"/>
        <w:gridCol w:w="1381"/>
        <w:gridCol w:w="1519"/>
      </w:tblGrid>
      <w:tr w:rsidR="00D37904" w:rsidRPr="000E7A8E" w:rsidTr="000E7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904" w:rsidRDefault="00D37904" w:rsidP="00D37904">
            <w:pPr>
              <w:rPr>
                <w:rFonts w:eastAsia="Times New Roman"/>
              </w:rPr>
            </w:pPr>
            <w:r>
              <w:t>Ant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(1/1)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(2/2)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(5/5)</w:t>
            </w:r>
          </w:p>
        </w:tc>
      </w:tr>
      <w:tr w:rsidR="00D37904" w:rsidRPr="000E7A8E" w:rsidTr="000E7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Bat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(1/1)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(4/4)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(11/11)</w:t>
            </w:r>
          </w:p>
        </w:tc>
      </w:tr>
      <w:tr w:rsidR="00D37904" w:rsidRPr="000E7A8E" w:rsidTr="000E7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Creature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(1/1)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(3/3)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(10/10)</w:t>
            </w:r>
          </w:p>
        </w:tc>
      </w:tr>
      <w:tr w:rsidR="00D37904" w:rsidRPr="000E7A8E" w:rsidTr="000E7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904" w:rsidRDefault="00D37904" w:rsidP="00D37904">
            <w:proofErr w:type="spellStart"/>
            <w:r>
              <w:t>EatTest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(1/1)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(1/1)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(47/47)</w:t>
            </w:r>
          </w:p>
        </w:tc>
      </w:tr>
      <w:tr w:rsidR="00D37904" w:rsidRPr="000E7A8E" w:rsidTr="000E7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Fly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(1/1)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(4/4)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(10/10)</w:t>
            </w:r>
          </w:p>
        </w:tc>
      </w:tr>
      <w:tr w:rsidR="00D37904" w:rsidRPr="000E7A8E" w:rsidTr="000E7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904" w:rsidRDefault="00D37904" w:rsidP="00D37904">
            <w:proofErr w:type="spellStart"/>
            <w:r>
              <w:t>TestCreature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(1/1)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(1/1)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96% (32/33)</w:t>
            </w:r>
          </w:p>
        </w:tc>
      </w:tr>
      <w:tr w:rsidR="00D37904" w:rsidRPr="000E7A8E" w:rsidTr="000E7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Thing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(1/1)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(3/3)</w:t>
            </w:r>
          </w:p>
        </w:tc>
        <w:tc>
          <w:tcPr>
            <w:tcW w:w="0" w:type="auto"/>
            <w:vAlign w:val="center"/>
            <w:hideMark/>
          </w:tcPr>
          <w:p w:rsidR="00D37904" w:rsidRDefault="00D37904" w:rsidP="00D37904">
            <w:r>
              <w:t>100% (8/8)</w:t>
            </w:r>
          </w:p>
        </w:tc>
      </w:tr>
      <w:tr w:rsidR="00C2222D" w:rsidRPr="00C2222D" w:rsidTr="00C222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22D" w:rsidRPr="00C2222D" w:rsidRDefault="00C2222D" w:rsidP="00C2222D">
            <w:r>
              <w:t xml:space="preserve">All </w:t>
            </w:r>
            <w:r w:rsidRPr="00C2222D">
              <w:t>classes</w:t>
            </w:r>
          </w:p>
        </w:tc>
        <w:tc>
          <w:tcPr>
            <w:tcW w:w="0" w:type="auto"/>
            <w:vAlign w:val="center"/>
            <w:hideMark/>
          </w:tcPr>
          <w:p w:rsidR="00C2222D" w:rsidRPr="00C2222D" w:rsidRDefault="00C2222D" w:rsidP="00C2222D">
            <w:r w:rsidRPr="00C2222D">
              <w:t>100% (8/8)</w:t>
            </w:r>
          </w:p>
        </w:tc>
        <w:tc>
          <w:tcPr>
            <w:tcW w:w="0" w:type="auto"/>
            <w:vAlign w:val="center"/>
            <w:hideMark/>
          </w:tcPr>
          <w:p w:rsidR="00C2222D" w:rsidRPr="00C2222D" w:rsidRDefault="00C2222D" w:rsidP="00C2222D">
            <w:r w:rsidRPr="00C2222D">
              <w:t>100% (20/20)</w:t>
            </w:r>
          </w:p>
        </w:tc>
        <w:tc>
          <w:tcPr>
            <w:tcW w:w="0" w:type="auto"/>
            <w:vAlign w:val="center"/>
            <w:hideMark/>
          </w:tcPr>
          <w:p w:rsidR="00C2222D" w:rsidRPr="00C2222D" w:rsidRDefault="00C2222D" w:rsidP="00C2222D">
            <w:r w:rsidRPr="00C2222D">
              <w:t>99% (127/128)</w:t>
            </w:r>
          </w:p>
        </w:tc>
      </w:tr>
    </w:tbl>
    <w:p w:rsidR="000E7A8E" w:rsidRDefault="00C2222D" w:rsidP="000E7A8E">
      <w:r>
        <w:t xml:space="preserve">The Junit testing could have been better if the API different. My issue is, I can’t test the move function because it if of type void and I can’t compare the text it prints to anything. If, however the method was of type String for example we could have had the following code. </w:t>
      </w:r>
    </w:p>
    <w:p w:rsidR="00C2222D" w:rsidRDefault="00C2222D" w:rsidP="000E7A8E">
      <w:pPr>
        <w:rPr>
          <w:rFonts w:ascii="Consolas" w:eastAsiaTheme="minorHAnsi" w:hAnsi="Consolas" w:cs="Consolas"/>
          <w:i/>
          <w:iCs/>
          <w:color w:val="000000"/>
          <w:sz w:val="20"/>
          <w:szCs w:val="20"/>
        </w:rPr>
      </w:pPr>
      <w:r w:rsidRPr="00C2222D"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Ant</w:t>
      </w:r>
      <w:r w:rsidRPr="00C2222D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C2222D">
        <w:rPr>
          <w:rFonts w:ascii="Consolas" w:eastAsiaTheme="minorHAnsi" w:hAnsi="Consolas" w:cs="Consolas"/>
          <w:color w:val="6A3E3E"/>
          <w:sz w:val="20"/>
          <w:szCs w:val="20"/>
        </w:rPr>
        <w:t>ant</w:t>
      </w:r>
      <w:proofErr w:type="spellEnd"/>
      <w:r w:rsidRPr="00C2222D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C2222D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C2222D">
        <w:rPr>
          <w:rFonts w:ascii="Consolas" w:eastAsiaTheme="minorHAnsi" w:hAnsi="Consolas" w:cs="Consolas"/>
          <w:color w:val="000000"/>
          <w:sz w:val="20"/>
          <w:szCs w:val="20"/>
        </w:rPr>
        <w:t xml:space="preserve"> Ant(</w:t>
      </w:r>
      <w:r w:rsidRPr="00C2222D">
        <w:rPr>
          <w:rFonts w:ascii="Consolas" w:eastAsiaTheme="minorHAnsi" w:hAnsi="Consolas" w:cs="Consolas"/>
          <w:color w:val="2A00FF"/>
          <w:sz w:val="20"/>
          <w:szCs w:val="20"/>
        </w:rPr>
        <w:t>"A</w:t>
      </w:r>
      <w:r>
        <w:rPr>
          <w:rFonts w:ascii="Consolas" w:eastAsiaTheme="minorHAnsi" w:hAnsi="Consolas" w:cs="Consolas"/>
          <w:color w:val="2A00FF"/>
          <w:sz w:val="20"/>
          <w:szCs w:val="20"/>
        </w:rPr>
        <w:t>u</w:t>
      </w:r>
      <w:r w:rsidRPr="00C2222D">
        <w:rPr>
          <w:rFonts w:ascii="Consolas" w:eastAsiaTheme="minorHAnsi" w:hAnsi="Consolas" w:cs="Consolas"/>
          <w:color w:val="2A00FF"/>
          <w:sz w:val="20"/>
          <w:szCs w:val="20"/>
        </w:rPr>
        <w:t>nt"</w:t>
      </w:r>
      <w:r w:rsidRPr="00C2222D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2222D" w:rsidRDefault="00C2222D" w:rsidP="000E7A8E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C2222D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2222D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"Aunt</w:t>
      </w:r>
      <w:r w:rsidRPr="00C2222D">
        <w:rPr>
          <w:rFonts w:ascii="Consolas" w:eastAsiaTheme="minorHAnsi" w:hAnsi="Consolas" w:cs="Consolas"/>
          <w:color w:val="2A00FF"/>
          <w:sz w:val="20"/>
          <w:szCs w:val="20"/>
        </w:rPr>
        <w:t xml:space="preserve"> Ant is crawling around."</w:t>
      </w:r>
      <w:r w:rsidRPr="00C2222D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C2222D">
        <w:rPr>
          <w:rFonts w:ascii="Consolas" w:eastAsiaTheme="minorHAnsi" w:hAnsi="Consolas" w:cs="Consolas"/>
          <w:color w:val="6A3E3E"/>
          <w:sz w:val="20"/>
          <w:szCs w:val="20"/>
        </w:rPr>
        <w:t>ant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.Move</w:t>
      </w:r>
      <w:proofErr w:type="spellEnd"/>
      <w:r w:rsidRPr="00C2222D"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C2222D" w:rsidRDefault="00C2222D" w:rsidP="000E7A8E">
      <w:r>
        <w:t xml:space="preserve">But such implementation wasn’t feasible so I didn’t implement a test for move as that would imply modifying the API and adding more functions to classes such as </w:t>
      </w:r>
      <w:proofErr w:type="spellStart"/>
      <w:proofErr w:type="gramStart"/>
      <w:r>
        <w:t>getMoveText</w:t>
      </w:r>
      <w:proofErr w:type="spellEnd"/>
      <w:r>
        <w:t>(</w:t>
      </w:r>
      <w:proofErr w:type="gramEnd"/>
      <w:r>
        <w:t>) to all ant, tiger, and bat classes.</w:t>
      </w:r>
      <w:r>
        <w:br/>
      </w:r>
      <w:r>
        <w:br/>
        <w:t xml:space="preserve">Consider how this assignment was implemented I would say the </w:t>
      </w:r>
      <w:proofErr w:type="spellStart"/>
      <w:r>
        <w:t>Cyclomatic</w:t>
      </w:r>
      <w:proofErr w:type="spellEnd"/>
      <w:r>
        <w:t xml:space="preserve"> Comple</w:t>
      </w:r>
      <w:r w:rsidR="00F85CC9">
        <w:t>xity would be 4.</w:t>
      </w:r>
      <w:bookmarkStart w:id="0" w:name="_GoBack"/>
      <w:bookmarkEnd w:id="0"/>
    </w:p>
    <w:sectPr w:rsidR="00C2222D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289" w:rsidRDefault="00EA0289" w:rsidP="00785540">
      <w:pPr>
        <w:spacing w:before="0"/>
      </w:pPr>
      <w:r>
        <w:separator/>
      </w:r>
    </w:p>
  </w:endnote>
  <w:endnote w:type="continuationSeparator" w:id="0">
    <w:p w:rsidR="00EA0289" w:rsidRDefault="00EA0289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B336C5" w:rsidRDefault="00EA0289">
    <w:pPr>
      <w:pStyle w:val="Footer"/>
    </w:pPr>
  </w:p>
  <w:p w:rsidR="00B336C5" w:rsidRDefault="00EA028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F85CC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289" w:rsidRDefault="00EA0289" w:rsidP="00785540">
      <w:pPr>
        <w:spacing w:before="0"/>
      </w:pPr>
      <w:r>
        <w:separator/>
      </w:r>
    </w:p>
  </w:footnote>
  <w:footnote w:type="continuationSeparator" w:id="0">
    <w:p w:rsidR="00EA0289" w:rsidRDefault="00EA0289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22"/>
  </w:num>
  <w:num w:numId="17">
    <w:abstractNumId w:val="21"/>
  </w:num>
  <w:num w:numId="18">
    <w:abstractNumId w:val="16"/>
  </w:num>
  <w:num w:numId="19">
    <w:abstractNumId w:val="18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8E"/>
    <w:rsid w:val="000E7A8E"/>
    <w:rsid w:val="00293B83"/>
    <w:rsid w:val="00697389"/>
    <w:rsid w:val="006A3CE7"/>
    <w:rsid w:val="00785540"/>
    <w:rsid w:val="00933B8F"/>
    <w:rsid w:val="00C2222D"/>
    <w:rsid w:val="00D37904"/>
    <w:rsid w:val="00E05653"/>
    <w:rsid w:val="00E87284"/>
    <w:rsid w:val="00EA0289"/>
    <w:rsid w:val="00EB38E6"/>
    <w:rsid w:val="00F8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C9ADB"/>
  <w15:chartTrackingRefBased/>
  <w15:docId w15:val="{05DA07E0-E7A4-4469-8EEC-CA045852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r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55056C7AB43B1A976DA3C055C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7E36C-2D70-4AC1-B291-8994C089DCAC}"/>
      </w:docPartPr>
      <w:docPartBody>
        <w:p w:rsidR="00000000" w:rsidRDefault="00DE107A">
          <w:pPr>
            <w:pStyle w:val="8BD55056C7AB43B1A976DA3C055CB311"/>
          </w:pPr>
          <w:r>
            <w:t>Memo</w:t>
          </w:r>
        </w:p>
      </w:docPartBody>
    </w:docPart>
    <w:docPart>
      <w:docPartPr>
        <w:name w:val="D43FA3FDA1BB440582EB52A6464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E6A31-F4F0-47F3-8EEB-5A533196BA3C}"/>
      </w:docPartPr>
      <w:docPartBody>
        <w:p w:rsidR="00000000" w:rsidRDefault="00DE107A">
          <w:pPr>
            <w:pStyle w:val="D43FA3FDA1BB440582EB52A64640E6E5"/>
          </w:pPr>
          <w:r w:rsidRPr="006F57FD">
            <w:t>To:</w:t>
          </w:r>
        </w:p>
      </w:docPartBody>
    </w:docPart>
    <w:docPart>
      <w:docPartPr>
        <w:name w:val="73C42611E02A440882A27D6BE9A30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3048-926D-442B-997D-D20CD6DC3C0A}"/>
      </w:docPartPr>
      <w:docPartBody>
        <w:p w:rsidR="00000000" w:rsidRDefault="00DE107A">
          <w:pPr>
            <w:pStyle w:val="73C42611E02A440882A27D6BE9A3032C"/>
          </w:pPr>
          <w:r w:rsidRPr="006F57FD">
            <w:t>From:</w:t>
          </w:r>
        </w:p>
      </w:docPartBody>
    </w:docPart>
    <w:docPart>
      <w:docPartPr>
        <w:name w:val="2703DB71D9C94F698BBE5CF3F87E8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DA2FD-BA39-4B6A-814E-06DE10C8EE17}"/>
      </w:docPartPr>
      <w:docPartBody>
        <w:p w:rsidR="00000000" w:rsidRDefault="00DE107A">
          <w:pPr>
            <w:pStyle w:val="2703DB71D9C94F698BBE5CF3F87E8804"/>
          </w:pPr>
          <w:r w:rsidRPr="006F57FD">
            <w:t>cc:</w:t>
          </w:r>
        </w:p>
      </w:docPartBody>
    </w:docPart>
    <w:docPart>
      <w:docPartPr>
        <w:name w:val="002FBE5D1FC14005943A1E7963CB5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8519-C2E3-4FE8-98EF-0C5AE2178B71}"/>
      </w:docPartPr>
      <w:docPartBody>
        <w:p w:rsidR="00000000" w:rsidRDefault="00DE107A">
          <w:pPr>
            <w:pStyle w:val="002FBE5D1FC14005943A1E7963CB511C"/>
          </w:pPr>
          <w:r w:rsidRPr="006F57FD">
            <w:t>Date:</w:t>
          </w:r>
        </w:p>
      </w:docPartBody>
    </w:docPart>
    <w:docPart>
      <w:docPartPr>
        <w:name w:val="0CB87DC6FD584F608F4F831665A70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22A2A-6BA0-4F64-8C16-9344DB411448}"/>
      </w:docPartPr>
      <w:docPartBody>
        <w:p w:rsidR="00000000" w:rsidRDefault="00DE107A">
          <w:pPr>
            <w:pStyle w:val="0CB87DC6FD584F608F4F831665A70BC6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7A"/>
    <w:rsid w:val="00D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4EC799D4940549F25F0E20C7C8EF9">
    <w:name w:val="4F04EC799D4940549F25F0E20C7C8EF9"/>
  </w:style>
  <w:style w:type="paragraph" w:customStyle="1" w:styleId="8BD55056C7AB43B1A976DA3C055CB311">
    <w:name w:val="8BD55056C7AB43B1A976DA3C055CB311"/>
  </w:style>
  <w:style w:type="paragraph" w:customStyle="1" w:styleId="D43FA3FDA1BB440582EB52A64640E6E5">
    <w:name w:val="D43FA3FDA1BB440582EB52A64640E6E5"/>
  </w:style>
  <w:style w:type="paragraph" w:customStyle="1" w:styleId="E0556E8B3AC14317B6C8BD708FCEEF0E">
    <w:name w:val="E0556E8B3AC14317B6C8BD708FCEEF0E"/>
  </w:style>
  <w:style w:type="paragraph" w:customStyle="1" w:styleId="73C42611E02A440882A27D6BE9A3032C">
    <w:name w:val="73C42611E02A440882A27D6BE9A3032C"/>
  </w:style>
  <w:style w:type="paragraph" w:customStyle="1" w:styleId="B37501EFD8C44778AE44A88D05B1AC7C">
    <w:name w:val="B37501EFD8C44778AE44A88D05B1AC7C"/>
  </w:style>
  <w:style w:type="paragraph" w:customStyle="1" w:styleId="2703DB71D9C94F698BBE5CF3F87E8804">
    <w:name w:val="2703DB71D9C94F698BBE5CF3F87E8804"/>
  </w:style>
  <w:style w:type="paragraph" w:customStyle="1" w:styleId="05A70C40CEBB4A939C794D0FF0F46E37">
    <w:name w:val="05A70C40CEBB4A939C794D0FF0F46E37"/>
  </w:style>
  <w:style w:type="paragraph" w:customStyle="1" w:styleId="002FBE5D1FC14005943A1E7963CB511C">
    <w:name w:val="002FBE5D1FC14005943A1E7963CB511C"/>
  </w:style>
  <w:style w:type="paragraph" w:customStyle="1" w:styleId="210F86A6BA4B4E089651523B8A8CA3C3">
    <w:name w:val="210F86A6BA4B4E089651523B8A8CA3C3"/>
  </w:style>
  <w:style w:type="paragraph" w:customStyle="1" w:styleId="0CB87DC6FD584F608F4F831665A70BC6">
    <w:name w:val="0CB87DC6FD584F608F4F831665A70BC6"/>
  </w:style>
  <w:style w:type="paragraph" w:customStyle="1" w:styleId="E748223D55964D0AB5F7FC0BBD302376">
    <w:name w:val="E748223D55964D0AB5F7FC0BBD302376"/>
  </w:style>
  <w:style w:type="paragraph" w:customStyle="1" w:styleId="6A792BE3358D4B578E6268BAA03D8616">
    <w:name w:val="6A792BE3358D4B578E6268BAA03D8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55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Alsabbagh</dc:creator>
  <cp:keywords/>
  <dc:description/>
  <cp:lastModifiedBy>Amer Alsabbagh</cp:lastModifiedBy>
  <cp:revision>2</cp:revision>
  <cp:lastPrinted>2017-09-13T03:03:00Z</cp:lastPrinted>
  <dcterms:created xsi:type="dcterms:W3CDTF">2017-09-13T02:09:00Z</dcterms:created>
  <dcterms:modified xsi:type="dcterms:W3CDTF">2017-09-13T03:04:00Z</dcterms:modified>
</cp:coreProperties>
</file>